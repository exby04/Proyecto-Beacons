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13BD" w14:textId="77777777" w:rsidR="00154224" w:rsidRDefault="00154224">
      <w:r w:rsidRPr="003A798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12E9644F" wp14:editId="1EB9F88D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BB0F9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7EAB858" w14:textId="77777777" w:rsidTr="5B962731">
        <w:tc>
          <w:tcPr>
            <w:tcW w:w="5395" w:type="dxa"/>
          </w:tcPr>
          <w:p w14:paraId="73761D2A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549B67E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37D209A4" w14:textId="77777777" w:rsidTr="5B962731">
        <w:trPr>
          <w:trHeight w:val="2719"/>
        </w:trPr>
        <w:tc>
          <w:tcPr>
            <w:tcW w:w="5395" w:type="dxa"/>
          </w:tcPr>
          <w:p w14:paraId="244784DF" w14:textId="696C1542" w:rsidR="00A81248" w:rsidRDefault="00BB270B" w:rsidP="00637665">
            <w:pPr>
              <w:pStyle w:val="Ttulo1"/>
              <w:rPr>
                <w:lang w:val="es-ES"/>
              </w:rPr>
            </w:pPr>
            <w:r>
              <w:t>Sprint 0</w:t>
            </w:r>
            <w:r>
              <w:rPr>
                <w:lang w:val="es-ES"/>
              </w:rPr>
              <w:t xml:space="preserve"> </w:t>
            </w:r>
          </w:p>
          <w:p w14:paraId="12AEE721" w14:textId="5656CDE2" w:rsidR="00BB270B" w:rsidRPr="00BB270B" w:rsidRDefault="00BB270B" w:rsidP="00BB270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Documentacion</w:t>
            </w:r>
            <w:proofErr w:type="spellEnd"/>
          </w:p>
        </w:tc>
        <w:tc>
          <w:tcPr>
            <w:tcW w:w="5395" w:type="dxa"/>
          </w:tcPr>
          <w:p w14:paraId="5AE5AAB0" w14:textId="77777777" w:rsidR="00A81248" w:rsidRPr="003A798E" w:rsidRDefault="00A81248"/>
        </w:tc>
      </w:tr>
      <w:tr w:rsidR="00A81248" w:rsidRPr="003A798E" w14:paraId="35259400" w14:textId="77777777" w:rsidTr="5B962731">
        <w:trPr>
          <w:trHeight w:val="7776"/>
        </w:trPr>
        <w:tc>
          <w:tcPr>
            <w:tcW w:w="5395" w:type="dxa"/>
          </w:tcPr>
          <w:p w14:paraId="0FC89B0B" w14:textId="77777777" w:rsidR="00A81248" w:rsidRPr="003A798E" w:rsidRDefault="00A81248"/>
        </w:tc>
        <w:tc>
          <w:tcPr>
            <w:tcW w:w="5395" w:type="dxa"/>
          </w:tcPr>
          <w:p w14:paraId="1DF0ACE5" w14:textId="77777777" w:rsidR="00A81248" w:rsidRPr="003A798E" w:rsidRDefault="00A81248"/>
        </w:tc>
      </w:tr>
      <w:tr w:rsidR="00A81248" w:rsidRPr="003A798E" w14:paraId="3BB31460" w14:textId="77777777" w:rsidTr="5B962731">
        <w:trPr>
          <w:trHeight w:val="1299"/>
        </w:trPr>
        <w:tc>
          <w:tcPr>
            <w:tcW w:w="5395" w:type="dxa"/>
          </w:tcPr>
          <w:p w14:paraId="7DAB906C" w14:textId="77777777" w:rsidR="00A81248" w:rsidRPr="003A798E" w:rsidRDefault="00A81248"/>
        </w:tc>
        <w:tc>
          <w:tcPr>
            <w:tcW w:w="5395" w:type="dxa"/>
          </w:tcPr>
          <w:p w14:paraId="39D089ED" w14:textId="55082340" w:rsidR="00A81248" w:rsidRPr="000A2A69" w:rsidRDefault="00BB270B" w:rsidP="00A81248">
            <w:pPr>
              <w:pStyle w:val="Ttulo2"/>
            </w:pPr>
            <w:r>
              <w:t xml:space="preserve">10 </w:t>
            </w:r>
            <w:proofErr w:type="spellStart"/>
            <w:r>
              <w:t>Octubre</w:t>
            </w:r>
            <w:proofErr w:type="spellEnd"/>
            <w:r>
              <w:t xml:space="preserve"> 2025</w:t>
            </w:r>
          </w:p>
          <w:p w14:paraId="10482B55" w14:textId="1C2FAE61" w:rsidR="00A81248" w:rsidRPr="003A798E" w:rsidRDefault="00BB270B" w:rsidP="00637665">
            <w:pPr>
              <w:pStyle w:val="Ttulo2"/>
            </w:pPr>
            <w:proofErr w:type="gramStart"/>
            <w:r>
              <w:t>C++,</w:t>
            </w:r>
            <w:proofErr w:type="spellStart"/>
            <w:r>
              <w:t>java</w:t>
            </w:r>
            <w:proofErr w:type="gramEnd"/>
            <w:r>
              <w:t>,SQL</w:t>
            </w:r>
            <w:proofErr w:type="spellEnd"/>
          </w:p>
        </w:tc>
      </w:tr>
      <w:tr w:rsidR="00A81248" w:rsidRPr="00D26C99" w14:paraId="45A9D2B7" w14:textId="77777777" w:rsidTr="5B962731">
        <w:trPr>
          <w:trHeight w:val="1402"/>
        </w:trPr>
        <w:tc>
          <w:tcPr>
            <w:tcW w:w="5395" w:type="dxa"/>
          </w:tcPr>
          <w:p w14:paraId="60217F10" w14:textId="77777777" w:rsidR="00A81248" w:rsidRPr="003A798E" w:rsidRDefault="00A81248"/>
        </w:tc>
        <w:tc>
          <w:tcPr>
            <w:tcW w:w="5395" w:type="dxa"/>
          </w:tcPr>
          <w:p w14:paraId="00148100" w14:textId="77827474" w:rsidR="00A81248" w:rsidRPr="000A2A69" w:rsidRDefault="00BB270B" w:rsidP="00A81248">
            <w:pPr>
              <w:pStyle w:val="Ttulo2"/>
              <w:rPr>
                <w:lang w:val="fr-FR"/>
              </w:rPr>
            </w:pPr>
            <w:r>
              <w:t>Alejandro</w:t>
            </w:r>
          </w:p>
          <w:p w14:paraId="2DA59DF7" w14:textId="1C5C3DDB" w:rsidR="00A81248" w:rsidRPr="00A059BA" w:rsidRDefault="00BB270B" w:rsidP="00637665">
            <w:pPr>
              <w:pStyle w:val="Ttulo2"/>
              <w:rPr>
                <w:lang w:val="fr-FR"/>
              </w:rPr>
            </w:pPr>
            <w:r>
              <w:t>Vazquez Remes</w:t>
            </w:r>
          </w:p>
        </w:tc>
      </w:tr>
    </w:tbl>
    <w:p w14:paraId="1F05909F" w14:textId="77777777" w:rsidR="00154224" w:rsidRPr="00A059BA" w:rsidRDefault="00154224">
      <w:pPr>
        <w:rPr>
          <w:lang w:val="fr-FR"/>
        </w:rPr>
      </w:pPr>
    </w:p>
    <w:p w14:paraId="612C5F0F" w14:textId="77777777" w:rsidR="00C213D9" w:rsidRDefault="00C213D9" w:rsidP="00C213D9">
      <w:pPr>
        <w:sectPr w:rsidR="00C213D9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7E47B9E2" w14:textId="77777777" w:rsidR="00A24793" w:rsidRPr="003A798E" w:rsidRDefault="00A24793" w:rsidP="00BB270B"/>
    <w:sectPr w:rsidR="00A24793" w:rsidRPr="003A798E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9F951" w14:textId="77777777" w:rsidR="003C1BA7" w:rsidRDefault="003C1BA7" w:rsidP="001205A1">
      <w:r>
        <w:separator/>
      </w:r>
    </w:p>
  </w:endnote>
  <w:endnote w:type="continuationSeparator" w:id="0">
    <w:p w14:paraId="7A35DD94" w14:textId="77777777" w:rsidR="003C1BA7" w:rsidRDefault="003C1BA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31243" w14:textId="77777777" w:rsidR="003C1BA7" w:rsidRDefault="003C1BA7" w:rsidP="001205A1">
      <w:r>
        <w:separator/>
      </w:r>
    </w:p>
  </w:footnote>
  <w:footnote w:type="continuationSeparator" w:id="0">
    <w:p w14:paraId="79B8B9B7" w14:textId="77777777" w:rsidR="003C1BA7" w:rsidRDefault="003C1BA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9315">
    <w:abstractNumId w:val="1"/>
  </w:num>
  <w:num w:numId="2" w16cid:durableId="14050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0B"/>
    <w:rsid w:val="000A2A69"/>
    <w:rsid w:val="000C1994"/>
    <w:rsid w:val="000C4ED1"/>
    <w:rsid w:val="001205A1"/>
    <w:rsid w:val="00142538"/>
    <w:rsid w:val="00154224"/>
    <w:rsid w:val="00286C35"/>
    <w:rsid w:val="002877E8"/>
    <w:rsid w:val="002E7C4E"/>
    <w:rsid w:val="0031055C"/>
    <w:rsid w:val="00371EE1"/>
    <w:rsid w:val="003767CC"/>
    <w:rsid w:val="0039287F"/>
    <w:rsid w:val="003A798E"/>
    <w:rsid w:val="003C1BA7"/>
    <w:rsid w:val="00425A99"/>
    <w:rsid w:val="00517B1F"/>
    <w:rsid w:val="005B4F17"/>
    <w:rsid w:val="005E6B25"/>
    <w:rsid w:val="005F4F46"/>
    <w:rsid w:val="00637665"/>
    <w:rsid w:val="006C60E6"/>
    <w:rsid w:val="006F508F"/>
    <w:rsid w:val="00713E3A"/>
    <w:rsid w:val="007B0740"/>
    <w:rsid w:val="007C1BAB"/>
    <w:rsid w:val="008648F6"/>
    <w:rsid w:val="00957EA6"/>
    <w:rsid w:val="00967C35"/>
    <w:rsid w:val="009B6A8C"/>
    <w:rsid w:val="009C6907"/>
    <w:rsid w:val="00A059BA"/>
    <w:rsid w:val="00A15CF7"/>
    <w:rsid w:val="00A24793"/>
    <w:rsid w:val="00A80B37"/>
    <w:rsid w:val="00A81248"/>
    <w:rsid w:val="00A95A60"/>
    <w:rsid w:val="00AF2A4E"/>
    <w:rsid w:val="00B703E9"/>
    <w:rsid w:val="00BB270B"/>
    <w:rsid w:val="00BE2BE4"/>
    <w:rsid w:val="00C213D9"/>
    <w:rsid w:val="00C66528"/>
    <w:rsid w:val="00C74716"/>
    <w:rsid w:val="00C915F0"/>
    <w:rsid w:val="00D22573"/>
    <w:rsid w:val="00D26C99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F5F37"/>
  <w15:chartTrackingRefBased/>
  <w15:docId w15:val="{7EEC4F20-9989-45B5-8E71-0531021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Ttulo1">
    <w:name w:val="heading 1"/>
    <w:basedOn w:val="Normal"/>
    <w:next w:val="Normal"/>
    <w:link w:val="Ttulo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Car">
    <w:name w:val="Cita Car"/>
    <w:basedOn w:val="Fuentedeprrafopredeter"/>
    <w:link w:val="Cita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18C4AF5-6BD0-4F74-A48A-F1C09259C8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10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 Vazquez Remes</cp:lastModifiedBy>
  <cp:revision>1</cp:revision>
  <dcterms:created xsi:type="dcterms:W3CDTF">2025-10-10T14:37:00Z</dcterms:created>
  <dcterms:modified xsi:type="dcterms:W3CDTF">2025-10-10T14:47:00Z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